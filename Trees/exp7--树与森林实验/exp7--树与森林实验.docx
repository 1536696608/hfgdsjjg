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A1" w:rsidRPr="006703E2" w:rsidRDefault="00240FA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703E2">
        <w:rPr>
          <w:rFonts w:ascii="Times New Roman" w:cs="宋体" w:hint="eastAsia"/>
          <w:b/>
          <w:bCs/>
          <w:sz w:val="30"/>
          <w:szCs w:val="30"/>
        </w:rPr>
        <w:t>实验七</w:t>
      </w:r>
      <w:r w:rsidRPr="006703E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703E2">
        <w:rPr>
          <w:rFonts w:ascii="Times New Roman" w:cs="宋体" w:hint="eastAsia"/>
          <w:b/>
          <w:bCs/>
          <w:sz w:val="30"/>
          <w:szCs w:val="30"/>
        </w:rPr>
        <w:t>树与森林实验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3E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703E2">
        <w:rPr>
          <w:rFonts w:ascii="Times New Roman" w:cs="宋体" w:hint="eastAsia"/>
          <w:b/>
          <w:bCs/>
          <w:sz w:val="28"/>
          <w:szCs w:val="28"/>
        </w:rPr>
        <w:t>实验目的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(1)</w:t>
      </w:r>
      <w:r w:rsidRPr="006703E2">
        <w:rPr>
          <w:rFonts w:ascii="Times New Roman" w:cs="宋体" w:hint="eastAsia"/>
          <w:sz w:val="24"/>
          <w:szCs w:val="24"/>
        </w:rPr>
        <w:t>掌握树和森林的孩子兄弟链表（二叉链表）表示方法。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(2)</w:t>
      </w:r>
      <w:r w:rsidRPr="006703E2">
        <w:rPr>
          <w:rFonts w:ascii="Times New Roman" w:cs="宋体" w:hint="eastAsia"/>
          <w:sz w:val="24"/>
          <w:szCs w:val="24"/>
        </w:rPr>
        <w:t>掌握树和二叉树的结构及算法之间的对应关系。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(3)</w:t>
      </w:r>
      <w:r w:rsidRPr="006703E2">
        <w:rPr>
          <w:rFonts w:ascii="Times New Roman" w:cs="宋体" w:hint="eastAsia"/>
          <w:sz w:val="24"/>
          <w:szCs w:val="24"/>
        </w:rPr>
        <w:t>掌握树的两种遍历算法及其应用。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3E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703E2">
        <w:rPr>
          <w:rFonts w:ascii="Times New Roman" w:cs="宋体" w:hint="eastAsia"/>
          <w:b/>
          <w:bCs/>
          <w:sz w:val="28"/>
          <w:szCs w:val="28"/>
        </w:rPr>
        <w:t>实验任务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设计、实现算法求解下列问题：</w:t>
      </w:r>
    </w:p>
    <w:p w:rsidR="00240FA1" w:rsidRPr="006703E2" w:rsidRDefault="00240F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按先序、后序、层次遍历森林。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(2)</w:t>
      </w:r>
      <w:r w:rsidRPr="006703E2">
        <w:rPr>
          <w:rFonts w:ascii="Times New Roman" w:cs="宋体" w:hint="eastAsia"/>
          <w:sz w:val="24"/>
          <w:szCs w:val="24"/>
        </w:rPr>
        <w:t>求森林的高度。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(3)</w:t>
      </w:r>
      <w:r w:rsidRPr="006703E2">
        <w:rPr>
          <w:rFonts w:ascii="Times New Roman" w:cs="宋体" w:hint="eastAsia"/>
          <w:sz w:val="24"/>
          <w:szCs w:val="24"/>
        </w:rPr>
        <w:t>求森林结点总数。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(4)</w:t>
      </w:r>
      <w:r w:rsidRPr="006703E2">
        <w:rPr>
          <w:rFonts w:ascii="Times New Roman" w:cs="宋体" w:hint="eastAsia"/>
          <w:sz w:val="24"/>
          <w:szCs w:val="24"/>
        </w:rPr>
        <w:t>求森林叶子结点数。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(5)</w:t>
      </w:r>
      <w:r w:rsidRPr="006703E2">
        <w:rPr>
          <w:rFonts w:ascii="Times New Roman" w:cs="宋体" w:hint="eastAsia"/>
          <w:sz w:val="24"/>
          <w:szCs w:val="24"/>
        </w:rPr>
        <w:t>求森林的度。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先序输出结点值及其层次号。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例对图</w:t>
      </w:r>
      <w:r w:rsidRPr="006703E2">
        <w:rPr>
          <w:rFonts w:ascii="Times New Roman" w:hAnsi="Times New Roman" w:cs="Times New Roman"/>
          <w:sz w:val="24"/>
          <w:szCs w:val="24"/>
        </w:rPr>
        <w:t>7-1</w:t>
      </w:r>
      <w:r w:rsidRPr="006703E2">
        <w:rPr>
          <w:rFonts w:ascii="Times New Roman" w:cs="宋体" w:hint="eastAsia"/>
          <w:sz w:val="24"/>
          <w:szCs w:val="24"/>
        </w:rPr>
        <w:t>所示森林，输出为：</w:t>
      </w:r>
      <w:r w:rsidRPr="006703E2">
        <w:rPr>
          <w:rFonts w:ascii="Times New Roman" w:hAnsi="Times New Roman" w:cs="Times New Roman"/>
          <w:sz w:val="24"/>
          <w:szCs w:val="24"/>
        </w:rPr>
        <w:t>(A,1) (B,2) (E,3) (K,4) (F,3) (G,3) (C,2) (H,3) (I,3) (D,2) (J,3) (L,1) (M,2) (N,2) (O,1) (P,2)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(7)</w:t>
      </w:r>
      <w:r w:rsidRPr="006703E2">
        <w:rPr>
          <w:rFonts w:ascii="Times New Roman" w:cs="宋体" w:hint="eastAsia"/>
          <w:sz w:val="24"/>
          <w:szCs w:val="24"/>
        </w:rPr>
        <w:t>输出广义表表示的树。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例对图</w:t>
      </w:r>
      <w:r w:rsidRPr="006703E2">
        <w:rPr>
          <w:rFonts w:ascii="Times New Roman" w:hAnsi="Times New Roman" w:cs="Times New Roman"/>
          <w:sz w:val="24"/>
          <w:szCs w:val="24"/>
        </w:rPr>
        <w:t>7-1</w:t>
      </w:r>
      <w:r w:rsidRPr="006703E2">
        <w:rPr>
          <w:rFonts w:ascii="Times New Roman" w:cs="宋体" w:hint="eastAsia"/>
          <w:sz w:val="24"/>
          <w:szCs w:val="24"/>
        </w:rPr>
        <w:t>所示森林，输出为：</w:t>
      </w:r>
      <w:r w:rsidRPr="006703E2">
        <w:rPr>
          <w:rFonts w:ascii="Times New Roman" w:hAnsi="Times New Roman" w:cs="Times New Roman"/>
          <w:sz w:val="24"/>
          <w:szCs w:val="24"/>
        </w:rPr>
        <w:t>A( B(E(K),F,G),C(H,I),D(J)),  L(M,N),  O(P) )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Pr="006703E2">
        <w:rPr>
          <w:rFonts w:ascii="Times New Roman" w:hAnsi="Times New Roman" w:cs="Times New Roman"/>
        </w:rPr>
        <w:pict>
          <v:group id="Group 3054" o:spid="_x0000_s1026" style="width:415pt;height:130pt;mso-position-horizontal-relative:char;mso-position-vertical-relative:line" coordorigin="2223,13507" coordsize="8300,2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055" o:spid="_x0000_s1027" type="#_x0000_t75" style="position:absolute;left:2223;top:13507;width:8300;height:2600" o:preferrelative="f"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56" o:spid="_x0000_s1028" type="#_x0000_t202" style="position:absolute;left:4463;top:15547;width:4020;height:419" o:preferrelative="t" filled="f" stroked="f">
              <v:textbox>
                <w:txbxContent>
                  <w:p w:rsidR="00240FA1" w:rsidRDefault="00240FA1">
                    <w:pPr>
                      <w:jc w:val="center"/>
                      <w:rPr>
                        <w:rFonts w:cs="Times New Roman"/>
                      </w:rPr>
                    </w:pPr>
                    <w:r>
                      <w:rPr>
                        <w:rFonts w:cs="宋体" w:hint="eastAsia"/>
                      </w:rPr>
                      <w:t>图</w:t>
                    </w:r>
                    <w:r>
                      <w:t xml:space="preserve">7-1  </w:t>
                    </w:r>
                    <w:r>
                      <w:rPr>
                        <w:rFonts w:cs="宋体" w:hint="eastAsia"/>
                      </w:rPr>
                      <w:t>一个森林示意图</w:t>
                    </w:r>
                  </w:p>
                </w:txbxContent>
              </v:textbox>
            </v:shape>
            <v:group id="Group 3057" o:spid="_x0000_s1029" style="position:absolute;left:4979;top:13634;width:338;height:338" coordorigin="3717,3833" coordsize="340,340">
              <v:oval id="Oval 3058" o:spid="_x0000_s1030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59" o:spid="_x0000_s1031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v:group>
            <v:group id="Group 3060" o:spid="_x0000_s1032" style="position:absolute;left:3706;top:14208;width:341;height:341" coordorigin="3717,3833" coordsize="340,340">
              <v:oval id="Oval 3061" o:spid="_x0000_s1033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62" o:spid="_x0000_s1034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v:group>
            <v:group id="Group 3063" o:spid="_x0000_s1035" style="position:absolute;left:5862;top:14206;width:340;height:340" coordorigin="3717,3833" coordsize="340,340">
              <v:oval id="Oval 3064" o:spid="_x0000_s1036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oval>
              <v:shape id="Text Box 3065" o:spid="_x0000_s1037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066" o:spid="_x0000_s1038" type="#_x0000_t32" style="position:absolute;left:3877;top:13923;width:1151;height:285;flip:x" o:connectortype="straight" o:preferrelative="t">
              <v:stroke miterlimit="2"/>
            </v:shape>
            <v:shape id="AutoShape 3067" o:spid="_x0000_s1039" type="#_x0000_t32" style="position:absolute;left:5268;top:13923;width:764;height:283" o:connectortype="straight" o:preferrelative="t">
              <v:stroke miterlimit="2"/>
            </v:shape>
            <v:group id="Group 3068" o:spid="_x0000_s1040" style="position:absolute;left:3721;top:14786;width:340;height:342" coordorigin="3717,3833" coordsize="340,340">
              <v:oval id="Oval 3069" o:spid="_x0000_s1041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70" o:spid="_x0000_s1042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v:group id="Group 3071" o:spid="_x0000_s1043" style="position:absolute;left:5222;top:14786;width:341;height:342" coordorigin="3717,3833" coordsize="340,340">
              <v:oval id="Oval 3072" o:spid="_x0000_s1044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73" o:spid="_x0000_s1045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v:group>
            <v:group id="Group 3074" o:spid="_x0000_s1046" style="position:absolute;left:3280;top:14786;width:341;height:341" coordorigin="3717,3833" coordsize="340,340">
              <v:oval id="Oval 3075" o:spid="_x0000_s1047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76" o:spid="_x0000_s1048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r>
                        <w:t>E</w:t>
                      </w:r>
                    </w:p>
                  </w:txbxContent>
                </v:textbox>
              </v:shape>
            </v:group>
            <v:group id="Group 3077" o:spid="_x0000_s1049" style="position:absolute;left:4161;top:14786;width:341;height:341" coordorigin="3717,3833" coordsize="340,340">
              <v:oval id="Oval 3078" o:spid="_x0000_s1050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79" o:spid="_x0000_s1051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v:group>
            <v:group id="Group 3080" o:spid="_x0000_s1052" style="position:absolute;left:5862;top:14784;width:341;height:341" coordorigin="3717,3833" coordsize="340,340">
              <v:oval id="Oval 3081" o:spid="_x0000_s1053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82" o:spid="_x0000_s1054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v:group>
            <v:shape id="AutoShape 3083" o:spid="_x0000_s1055" type="#_x0000_t32" style="position:absolute;left:3451;top:14499;width:305;height:287;flip:x" o:connectortype="straight" o:preferrelative="t">
              <v:stroke miterlimit="2"/>
            </v:shape>
            <v:shape id="AutoShape 3084" o:spid="_x0000_s1056" type="#_x0000_t32" style="position:absolute;left:3997;top:14499;width:335;height:287" o:connectortype="straight" o:preferrelative="t">
              <v:stroke miterlimit="2"/>
            </v:shape>
            <v:shape id="AutoShape 3085" o:spid="_x0000_s1057" type="#_x0000_t32" style="position:absolute;left:6032;top:14546;width:1;height:238" o:connectortype="straight" o:preferrelative="t">
              <v:stroke miterlimit="2"/>
            </v:shape>
            <v:shape id="AutoShape 3086" o:spid="_x0000_s1058" type="#_x0000_t32" style="position:absolute;left:3877;top:14549;width:14;height:237" o:connectortype="straight" o:preferrelative="t">
              <v:stroke miterlimit="2"/>
            </v:shape>
            <v:shape id="AutoShape 3087" o:spid="_x0000_s1059" type="#_x0000_t32" style="position:absolute;left:5267;top:14500;width:126;height:286" o:connectortype="straight" o:preferrelative="t">
              <v:stroke miterlimit="2"/>
            </v:shape>
            <v:group id="Group 3088" o:spid="_x0000_s1060" style="position:absolute;left:3279;top:15366;width:341;height:341" coordorigin="3717,3833" coordsize="340,340">
              <v:oval id="Oval 3089" o:spid="_x0000_s1061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90" o:spid="_x0000_s1062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v:group>
            <v:shape id="AutoShape 3091" o:spid="_x0000_s1063" type="#_x0000_t32" style="position:absolute;left:3450;top:15127;width:1;height:239;flip:x" o:connectortype="straight" o:preferrelative="t">
              <v:stroke miterlimit="2"/>
            </v:shape>
            <v:group id="Group 3092" o:spid="_x0000_s1064" style="position:absolute;left:4742;top:14786;width:340;height:342" coordorigin="3717,3833" coordsize="340,340">
              <v:oval id="Oval 3093" o:spid="_x0000_s1065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94" o:spid="_x0000_s1066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v:group>
            <v:shape id="AutoShape 3095" o:spid="_x0000_s1067" type="#_x0000_t32" style="position:absolute;left:4912;top:14500;width:115;height:286;flip:x" o:connectortype="straight" o:preferrelative="t">
              <v:stroke miterlimit="2"/>
            </v:shape>
            <v:group id="Group 3096" o:spid="_x0000_s1068" style="position:absolute;left:4977;top:14208;width:340;height:342" coordorigin="3717,3833" coordsize="340,340">
              <v:oval id="Oval 3097" o:spid="_x0000_s1069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98" o:spid="_x0000_s1070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v:group>
            <v:shape id="AutoShape 3099" o:spid="_x0000_s1071" type="#_x0000_t32" style="position:absolute;left:5147;top:13972;width:1;height:236;flip:x" o:connectortype="straight" o:preferrelative="t">
              <v:stroke miterlimit="2"/>
            </v:shape>
            <v:group id="Group 3100" o:spid="_x0000_s1072" style="position:absolute;left:7661;top:14208;width:341;height:342" coordorigin="3717,3833" coordsize="340,340">
              <v:oval id="Oval 3101" o:spid="_x0000_s1073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102" o:spid="_x0000_s1074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v:group>
            <v:shape id="AutoShape 3103" o:spid="_x0000_s1075" type="#_x0000_t32" style="position:absolute;left:7552;top:13923;width:280;height:285" o:connectortype="straight" o:preferrelative="t">
              <v:stroke miterlimit="2"/>
            </v:shape>
            <v:group id="Group 3104" o:spid="_x0000_s1076" style="position:absolute;left:6922;top:14208;width:340;height:342" coordorigin="3717,3833" coordsize="340,340">
              <v:oval id="Oval 3105" o:spid="_x0000_s1077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106" o:spid="_x0000_s1078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v:group>
            <v:shape id="AutoShape 3107" o:spid="_x0000_s1079" type="#_x0000_t32" style="position:absolute;left:7092;top:13923;width:220;height:285;flip:x" o:connectortype="straight" o:preferrelative="t">
              <v:stroke miterlimit="2"/>
            </v:shape>
            <v:group id="Group 3108" o:spid="_x0000_s1080" style="position:absolute;left:7262;top:13631;width:340;height:342" coordorigin="3717,3833" coordsize="340,340">
              <v:oval id="Oval 3109" o:spid="_x0000_s1081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110" o:spid="_x0000_s1082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v:group>
            <v:group id="Group 3111" o:spid="_x0000_s1083" style="position:absolute;left:8802;top:13626;width:340;height:340" coordorigin="3717,3833" coordsize="340,340">
              <v:oval id="Oval 3112" o:spid="_x0000_s1084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oval>
              <v:shape id="Text Box 3113" o:spid="_x0000_s1085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shape>
            </v:group>
            <v:group id="Group 3114" o:spid="_x0000_s1086" style="position:absolute;left:8802;top:14208;width:341;height:341" coordorigin="3717,3833" coordsize="340,340">
              <v:oval id="Oval 3115" o:spid="_x0000_s1087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116" o:spid="_x0000_s1088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v:group>
            <v:shape id="AutoShape 3117" o:spid="_x0000_s1089" type="#_x0000_t32" style="position:absolute;left:8972;top:13966;width:1;height:242" o:connectortype="straight" o:preferrelative="t">
              <v:stroke miterlimit="2"/>
            </v:shape>
            <w10:anchorlock/>
          </v:group>
        </w:pic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03E2">
        <w:rPr>
          <w:rFonts w:ascii="Times New Roman" w:cs="宋体" w:hint="eastAsia"/>
          <w:b/>
          <w:bCs/>
          <w:sz w:val="28"/>
          <w:szCs w:val="28"/>
        </w:rPr>
        <w:t>实验说明</w:t>
      </w:r>
    </w:p>
    <w:p w:rsidR="00240FA1" w:rsidRPr="00EA787E" w:rsidRDefault="00240FA1" w:rsidP="00EA787E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A787E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（以下给出的森林创建方法仅供参考，实验者可自行设计其它创建方法）</w:t>
      </w:r>
    </w:p>
    <w:p w:rsidR="00240FA1" w:rsidRPr="006703E2" w:rsidRDefault="00240FA1" w:rsidP="00F130B2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(1)</w:t>
      </w:r>
      <w:r w:rsidRPr="006703E2">
        <w:rPr>
          <w:rFonts w:ascii="Times New Roman" w:cs="宋体" w:hint="eastAsia"/>
          <w:sz w:val="24"/>
          <w:szCs w:val="24"/>
        </w:rPr>
        <w:t>树（森林）的创建</w:t>
      </w:r>
    </w:p>
    <w:p w:rsidR="00240FA1" w:rsidRPr="006703E2" w:rsidRDefault="00240FA1" w:rsidP="00F130B2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本实验提供的创建代码，创建二叉链表表示的树（森林）分为</w:t>
      </w:r>
      <w:r w:rsidRPr="006703E2">
        <w:rPr>
          <w:rFonts w:ascii="Times New Roman" w:hAnsi="Times New Roman" w:cs="Times New Roman"/>
          <w:sz w:val="24"/>
          <w:szCs w:val="24"/>
        </w:rPr>
        <w:t>2</w:t>
      </w:r>
      <w:r w:rsidRPr="006703E2">
        <w:rPr>
          <w:rFonts w:ascii="Times New Roman" w:cs="宋体" w:hint="eastAsia"/>
          <w:sz w:val="24"/>
          <w:szCs w:val="24"/>
        </w:rPr>
        <w:t>个步骤，第一步：读取文本文件，创建双亲表示的树（森林）；第二部：从双亲表示转换为二叉链表表示的树（森林）。</w:t>
      </w:r>
    </w:p>
    <w:p w:rsidR="00240FA1" w:rsidRPr="006703E2" w:rsidRDefault="00240FA1" w:rsidP="00F130B2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 w:rsidP="00F130B2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(2)</w:t>
      </w:r>
      <w:r w:rsidRPr="006703E2">
        <w:rPr>
          <w:rFonts w:ascii="Times New Roman" w:cs="宋体" w:hint="eastAsia"/>
          <w:sz w:val="24"/>
          <w:szCs w:val="24"/>
        </w:rPr>
        <w:t>树（森林）数据文件格式说明</w:t>
      </w:r>
    </w:p>
    <w:p w:rsidR="00240FA1" w:rsidRPr="006703E2" w:rsidRDefault="00240FA1" w:rsidP="00F130B2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数据文件主要包含三个部分：树（森林）标识；结点列表；父子结点对（边）。</w:t>
      </w:r>
    </w:p>
    <w:p w:rsidR="00240FA1" w:rsidRPr="006703E2" w:rsidRDefault="00240FA1" w:rsidP="00F130B2">
      <w:pPr>
        <w:ind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703E2">
        <w:rPr>
          <w:rFonts w:ascii="Times New Roman" w:hAnsi="宋体" w:cs="Times New Roman"/>
          <w:sz w:val="24"/>
          <w:szCs w:val="24"/>
        </w:rPr>
        <w:t>①</w:t>
      </w:r>
      <w:r w:rsidRPr="006703E2">
        <w:rPr>
          <w:rFonts w:ascii="Times New Roman" w:hAnsi="宋体" w:cs="宋体" w:hint="eastAsia"/>
          <w:sz w:val="24"/>
          <w:szCs w:val="24"/>
        </w:rPr>
        <w:t>标识行</w:t>
      </w:r>
    </w:p>
    <w:p w:rsidR="00240FA1" w:rsidRPr="006703E2" w:rsidRDefault="00240FA1" w:rsidP="00F130B2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Tree or Forest</w:t>
      </w:r>
      <w:r w:rsidRPr="006703E2">
        <w:rPr>
          <w:rFonts w:ascii="Times New Roman" w:hAnsi="宋体" w:cs="宋体" w:hint="eastAsia"/>
          <w:sz w:val="24"/>
          <w:szCs w:val="24"/>
        </w:rPr>
        <w:t>，以区别其它数据文件，这一行是非必须的。</w:t>
      </w:r>
    </w:p>
    <w:p w:rsidR="00240FA1" w:rsidRPr="006703E2" w:rsidRDefault="00240FA1" w:rsidP="00F130B2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宋体" w:cs="Times New Roman"/>
          <w:sz w:val="24"/>
          <w:szCs w:val="24"/>
        </w:rPr>
        <w:t>②</w:t>
      </w:r>
      <w:r w:rsidRPr="006703E2">
        <w:rPr>
          <w:rFonts w:ascii="Times New Roman" w:hAnsi="宋体" w:cs="宋体" w:hint="eastAsia"/>
          <w:sz w:val="24"/>
          <w:szCs w:val="24"/>
        </w:rPr>
        <w:t>结点列表</w:t>
      </w:r>
    </w:p>
    <w:p w:rsidR="00240FA1" w:rsidRPr="006703E2" w:rsidRDefault="00240FA1" w:rsidP="00F130B2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</w:t>
      </w:r>
      <w:r w:rsidRPr="006703E2">
        <w:rPr>
          <w:rFonts w:ascii="Times New Roman" w:hAnsi="宋体" w:cs="宋体" w:hint="eastAsia"/>
          <w:sz w:val="24"/>
          <w:szCs w:val="24"/>
        </w:rPr>
        <w:t>给出树（森林）中的所有结点，结点次序无关，只要列出所有结点即可。如图</w:t>
      </w:r>
      <w:r w:rsidRPr="006703E2">
        <w:rPr>
          <w:rFonts w:ascii="Times New Roman" w:hAnsi="Times New Roman" w:cs="Times New Roman"/>
          <w:sz w:val="24"/>
          <w:szCs w:val="24"/>
        </w:rPr>
        <w:t>7-1</w:t>
      </w:r>
      <w:r w:rsidRPr="006703E2">
        <w:rPr>
          <w:rFonts w:ascii="Times New Roman" w:hAnsi="宋体" w:cs="宋体" w:hint="eastAsia"/>
          <w:sz w:val="24"/>
          <w:szCs w:val="24"/>
        </w:rPr>
        <w:t>所示的森林，结点列表可为：</w:t>
      </w:r>
    </w:p>
    <w:p w:rsidR="00240FA1" w:rsidRPr="006703E2" w:rsidRDefault="00240FA1" w:rsidP="00F130B2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        //</w:t>
      </w:r>
      <w:r w:rsidRPr="006703E2">
        <w:rPr>
          <w:rFonts w:ascii="Times New Roman" w:hAnsi="宋体" w:cs="宋体" w:hint="eastAsia"/>
          <w:sz w:val="24"/>
          <w:szCs w:val="24"/>
        </w:rPr>
        <w:t>下面为树（森林）的结点列表</w:t>
      </w:r>
    </w:p>
    <w:p w:rsidR="00240FA1" w:rsidRPr="006703E2" w:rsidRDefault="00240FA1" w:rsidP="00F130B2">
      <w:pPr>
        <w:ind w:firstLineChars="600" w:firstLine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A B C D E F G H I J K L M N O P</w:t>
      </w:r>
      <w:r w:rsidRPr="006703E2">
        <w:rPr>
          <w:rFonts w:ascii="Times New Roman" w:hAnsi="宋体" w:cs="宋体" w:hint="eastAsia"/>
          <w:sz w:val="24"/>
          <w:szCs w:val="24"/>
        </w:rPr>
        <w:t>。</w:t>
      </w:r>
    </w:p>
    <w:p w:rsidR="00240FA1" w:rsidRPr="006703E2" w:rsidRDefault="00240FA1" w:rsidP="00F130B2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宋体" w:cs="Times New Roman"/>
          <w:sz w:val="24"/>
          <w:szCs w:val="24"/>
        </w:rPr>
        <w:t>③</w:t>
      </w:r>
      <w:r w:rsidRPr="006703E2">
        <w:rPr>
          <w:rFonts w:ascii="Times New Roman" w:hAnsi="宋体" w:cs="宋体" w:hint="eastAsia"/>
          <w:sz w:val="24"/>
          <w:szCs w:val="24"/>
        </w:rPr>
        <w:t>父子结点对（边）信息</w:t>
      </w:r>
    </w:p>
    <w:p w:rsidR="00240FA1" w:rsidRPr="006703E2" w:rsidRDefault="00240FA1" w:rsidP="00F130B2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</w:t>
      </w:r>
      <w:r w:rsidRPr="006703E2">
        <w:rPr>
          <w:rFonts w:ascii="Times New Roman" w:hAnsi="宋体" w:cs="宋体" w:hint="eastAsia"/>
          <w:sz w:val="24"/>
          <w:szCs w:val="24"/>
        </w:rPr>
        <w:t>父子对信息严格按照父结点、子结点表示一对父子结点，父子对也次序无关，只要列出森林中所有父子对即可，例图</w:t>
      </w:r>
      <w:r w:rsidRPr="006703E2">
        <w:rPr>
          <w:rFonts w:ascii="Times New Roman" w:hAnsi="Times New Roman" w:cs="Times New Roman"/>
          <w:sz w:val="24"/>
          <w:szCs w:val="24"/>
        </w:rPr>
        <w:t>7-1</w:t>
      </w:r>
      <w:r w:rsidRPr="006703E2">
        <w:rPr>
          <w:rFonts w:ascii="Times New Roman" w:hAnsi="宋体" w:cs="宋体" w:hint="eastAsia"/>
          <w:sz w:val="24"/>
          <w:szCs w:val="24"/>
        </w:rPr>
        <w:t>所示森林，所有父子对为：</w:t>
      </w:r>
    </w:p>
    <w:p w:rsidR="00240FA1" w:rsidRPr="006703E2" w:rsidRDefault="00240FA1" w:rsidP="00F130B2">
      <w:pPr>
        <w:ind w:leftChars="700" w:left="31680" w:firstLineChars="200" w:firstLine="316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//</w:t>
      </w:r>
      <w:r w:rsidRPr="006703E2">
        <w:rPr>
          <w:rFonts w:ascii="Times New Roman" w:cs="宋体" w:hint="eastAsia"/>
          <w:sz w:val="24"/>
          <w:szCs w:val="24"/>
        </w:rPr>
        <w:t>以下为父子结点对（边）信息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A B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A C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A D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B E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B F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B G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C H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C I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D J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E K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L M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L N</w:t>
      </w:r>
    </w:p>
    <w:p w:rsidR="00240FA1" w:rsidRPr="006703E2" w:rsidRDefault="00240FA1" w:rsidP="00F130B2">
      <w:pPr>
        <w:ind w:leftChars="700" w:left="316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O P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 w:rsidP="00D17A54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(3)</w:t>
      </w:r>
      <w:r w:rsidRPr="006703E2">
        <w:rPr>
          <w:rFonts w:ascii="Times New Roman" w:cs="宋体" w:hint="eastAsia"/>
          <w:sz w:val="24"/>
          <w:szCs w:val="24"/>
        </w:rPr>
        <w:t>创建树（森林）包含文件说明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createTree.h</w:t>
      </w:r>
      <w:r w:rsidRPr="006703E2">
        <w:rPr>
          <w:rFonts w:ascii="Times New Roman" w:cs="宋体" w:hint="eastAsia"/>
          <w:sz w:val="24"/>
          <w:szCs w:val="24"/>
        </w:rPr>
        <w:t>，包括树（森林）的双亲存储、二叉链表存储的定义；从文件创建双亲表示的树（森林）；从双亲表示的森林创建二叉链表表示的森林；其它辅助算法。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sectPr w:rsidR="00240FA1" w:rsidRPr="006703E2" w:rsidSect="000A6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0CFA"/>
    <w:multiLevelType w:val="hybridMultilevel"/>
    <w:tmpl w:val="2C8C780E"/>
    <w:lvl w:ilvl="0" w:tplc="E9E6D7A4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B683DA7"/>
    <w:multiLevelType w:val="hybridMultilevel"/>
    <w:tmpl w:val="85BC22A0"/>
    <w:lvl w:ilvl="0" w:tplc="390E3F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65EDCEE"/>
    <w:multiLevelType w:val="singleLevel"/>
    <w:tmpl w:val="565EDCEE"/>
    <w:lvl w:ilvl="0">
      <w:start w:val="1"/>
      <w:numFmt w:val="decimal"/>
      <w:suff w:val="nothing"/>
      <w:lvlText w:val="(%1)"/>
      <w:lvlJc w:val="left"/>
    </w:lvl>
  </w:abstractNum>
  <w:abstractNum w:abstractNumId="3">
    <w:nsid w:val="565EE22E"/>
    <w:multiLevelType w:val="singleLevel"/>
    <w:tmpl w:val="565EE22E"/>
    <w:lvl w:ilvl="0">
      <w:start w:val="6"/>
      <w:numFmt w:val="decimal"/>
      <w:suff w:val="nothing"/>
      <w:lvlText w:val="(%1)"/>
      <w:lvlJc w:val="left"/>
    </w:lvl>
  </w:abstractNum>
  <w:abstractNum w:abstractNumId="4">
    <w:nsid w:val="565EE6E7"/>
    <w:multiLevelType w:val="singleLevel"/>
    <w:tmpl w:val="565EE6E7"/>
    <w:lvl w:ilvl="0">
      <w:start w:val="3"/>
      <w:numFmt w:val="decimal"/>
      <w:suff w:val="nothing"/>
      <w:lvlText w:val="%1."/>
      <w:lvlJc w:val="left"/>
    </w:lvl>
  </w:abstractNum>
  <w:abstractNum w:abstractNumId="5">
    <w:nsid w:val="565EE757"/>
    <w:multiLevelType w:val="singleLevel"/>
    <w:tmpl w:val="565EE757"/>
    <w:lvl w:ilvl="0">
      <w:start w:val="1"/>
      <w:numFmt w:val="decimal"/>
      <w:suff w:val="nothing"/>
      <w:lvlText w:val="(%1)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A65"/>
    <w:rsid w:val="000A6F33"/>
    <w:rsid w:val="001A2F75"/>
    <w:rsid w:val="00240FA1"/>
    <w:rsid w:val="006703E2"/>
    <w:rsid w:val="00942218"/>
    <w:rsid w:val="00B672B1"/>
    <w:rsid w:val="00C52ECB"/>
    <w:rsid w:val="00D17A54"/>
    <w:rsid w:val="00DF7BE3"/>
    <w:rsid w:val="00E62564"/>
    <w:rsid w:val="00EA787E"/>
    <w:rsid w:val="00F130B2"/>
    <w:rsid w:val="00FB6A65"/>
    <w:rsid w:val="04FD1ABF"/>
    <w:rsid w:val="062D43AF"/>
    <w:rsid w:val="066F069C"/>
    <w:rsid w:val="0CC0267A"/>
    <w:rsid w:val="0D4E5761"/>
    <w:rsid w:val="18542BF6"/>
    <w:rsid w:val="1E8F4FAF"/>
    <w:rsid w:val="228A48BA"/>
    <w:rsid w:val="26DE0FD1"/>
    <w:rsid w:val="2D5C0E76"/>
    <w:rsid w:val="2E296A4A"/>
    <w:rsid w:val="30A91F61"/>
    <w:rsid w:val="3FCD4CB7"/>
    <w:rsid w:val="452F4E0F"/>
    <w:rsid w:val="4C8F3727"/>
    <w:rsid w:val="4E98737F"/>
    <w:rsid w:val="756338A7"/>
    <w:rsid w:val="78C7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locked="1" w:semiHidden="0" w:uiPriority="0"/>
    <w:lsdException w:name="HTML Bottom of Form" w:locked="1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locked="1" w:semiHidden="0" w:uiPriority="0"/>
    <w:lsdException w:name="Outline List 1" w:locked="1" w:semiHidden="0" w:uiPriority="0"/>
    <w:lsdException w:name="Outline List 2" w:locked="1" w:semiHidden="0" w:uiPriority="0"/>
    <w:lsdException w:name="Outline List 3" w:locked="1" w:semiHidden="0" w:uiPriority="0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A6F33"/>
    <w:pPr>
      <w:widowControl w:val="0"/>
      <w:jc w:val="both"/>
    </w:pPr>
    <w:rPr>
      <w:rFonts w:ascii="Calibri" w:hAnsi="Calibri"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0A6F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1337"/>
    <w:rPr>
      <w:rFonts w:ascii="Calibri" w:hAnsi="Calibri" w:cs="Calibri"/>
      <w:szCs w:val="21"/>
    </w:rPr>
  </w:style>
  <w:style w:type="paragraph" w:styleId="BodyTextIndent">
    <w:name w:val="Body Text Indent"/>
    <w:basedOn w:val="Normal"/>
    <w:link w:val="BodyTextIndentChar"/>
    <w:uiPriority w:val="99"/>
    <w:rsid w:val="000A6F33"/>
    <w:pPr>
      <w:ind w:left="1080" w:firstLineChars="171" w:firstLine="35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1337"/>
    <w:rPr>
      <w:rFonts w:ascii="Calibri" w:hAnsi="Calibri" w:cs="Calibri"/>
      <w:szCs w:val="21"/>
    </w:rPr>
  </w:style>
  <w:style w:type="paragraph" w:styleId="Footer">
    <w:name w:val="footer"/>
    <w:basedOn w:val="Normal"/>
    <w:link w:val="FooterChar"/>
    <w:uiPriority w:val="99"/>
    <w:rsid w:val="000A6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A6F33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0A6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6F33"/>
    <w:rPr>
      <w:sz w:val="18"/>
      <w:szCs w:val="18"/>
    </w:rPr>
  </w:style>
  <w:style w:type="character" w:styleId="PageNumber">
    <w:name w:val="page number"/>
    <w:basedOn w:val="DefaultParagraphFont"/>
    <w:uiPriority w:val="99"/>
    <w:rsid w:val="000A6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3</Pages>
  <Words>212</Words>
  <Characters>1211</Characters>
  <Application>Microsoft Office Outlook</Application>
  <DocSecurity>0</DocSecurity>
  <Lines>0</Lines>
  <Paragraphs>0</Paragraphs>
  <ScaleCrop>false</ScaleCrop>
  <Company>Lenovo (Beijing)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实验七 树与森林实验</dc:title>
  <dc:subject/>
  <dc:creator>Lenovo User</dc:creator>
  <cp:keywords/>
  <dc:description/>
  <cp:lastModifiedBy>lenovo</cp:lastModifiedBy>
  <cp:revision>5</cp:revision>
  <dcterms:created xsi:type="dcterms:W3CDTF">2015-12-02T09:07:00Z</dcterms:created>
  <dcterms:modified xsi:type="dcterms:W3CDTF">2015-12-02T13:39:00Z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